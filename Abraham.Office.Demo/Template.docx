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D781" w14:textId="77777777" w:rsidR="000C0891" w:rsidRDefault="000C0891">
      <w:pPr>
        <w:rPr>
          <w:rFonts w:ascii="Arial" w:hAnsi="Arial" w:cs="Arial"/>
          <w:sz w:val="24"/>
        </w:rPr>
      </w:pPr>
    </w:p>
    <w:p w14:paraId="51B37622" w14:textId="77777777" w:rsidR="006D1824" w:rsidRPr="007569EA" w:rsidRDefault="006D1824" w:rsidP="008A2EB5">
      <w:pPr>
        <w:pStyle w:val="berschrift1"/>
        <w:framePr w:w="5548" w:h="2268" w:hRule="exact" w:hSpace="181" w:wrap="around" w:vAnchor="page" w:hAnchor="page" w:x="1341" w:y="2525" w:anchorLock="1"/>
        <w:shd w:val="solid" w:color="FFFFFF" w:fill="FFFFFF"/>
        <w:rPr>
          <w:rFonts w:ascii="Arial" w:hAnsi="Arial" w:cs="Arial"/>
          <w:sz w:val="16"/>
          <w:szCs w:val="16"/>
        </w:rPr>
      </w:pPr>
      <w:r w:rsidRPr="007569EA">
        <w:rPr>
          <w:rFonts w:ascii="Arial" w:hAnsi="Arial" w:cs="Arial"/>
          <w:sz w:val="16"/>
          <w:szCs w:val="16"/>
        </w:rPr>
        <w:t>Oliver Abraham    An der Au 11   24632 Lentföhrden</w:t>
      </w:r>
    </w:p>
    <w:p w14:paraId="6CC7E35F" w14:textId="77777777" w:rsidR="006D1824" w:rsidRDefault="006D1824" w:rsidP="008A2EB5">
      <w:pPr>
        <w:framePr w:w="5548" w:h="2268" w:hRule="exact" w:hSpace="181" w:wrap="around" w:vAnchor="page" w:hAnchor="page" w:x="1341" w:y="2525" w:anchorLock="1"/>
        <w:shd w:val="solid" w:color="FFFFFF" w:fill="FFFFFF"/>
        <w:rPr>
          <w:rFonts w:ascii="Arial" w:hAnsi="Arial" w:cs="Arial"/>
          <w:b/>
          <w:sz w:val="24"/>
        </w:rPr>
      </w:pPr>
    </w:p>
    <w:p w14:paraId="4C48D0A6" w14:textId="4F3F379F" w:rsidR="00882403" w:rsidRPr="00EC7394" w:rsidRDefault="00EC7394" w:rsidP="00882403">
      <w:pPr>
        <w:framePr w:w="5548" w:h="2268" w:hRule="exact" w:hSpace="181" w:wrap="around" w:vAnchor="page" w:hAnchor="page" w:x="1341" w:y="2525" w:anchorLock="1"/>
        <w:rPr>
          <w:rFonts w:ascii="Arial" w:hAnsi="Arial" w:cs="Arial"/>
          <w:b/>
          <w:sz w:val="24"/>
          <w:szCs w:val="24"/>
          <w:lang w:val="en-US"/>
        </w:rPr>
      </w:pPr>
      <w:r w:rsidRPr="00EC7394">
        <w:rPr>
          <w:rFonts w:ascii="Arial" w:hAnsi="Arial" w:cs="Arial"/>
          <w:b/>
          <w:sz w:val="24"/>
          <w:szCs w:val="24"/>
          <w:lang w:val="en-US"/>
        </w:rPr>
        <w:t>[RECEIVER]</w:t>
      </w:r>
    </w:p>
    <w:p w14:paraId="696556C1" w14:textId="77777777" w:rsidR="00882403" w:rsidRPr="00EC7394" w:rsidRDefault="00882403" w:rsidP="00882403">
      <w:pPr>
        <w:framePr w:w="5548" w:h="2268" w:hRule="exact" w:hSpace="181" w:wrap="around" w:vAnchor="page" w:hAnchor="page" w:x="1341" w:y="2525" w:anchorLock="1"/>
        <w:rPr>
          <w:rFonts w:ascii="Arial" w:hAnsi="Arial" w:cs="Arial"/>
          <w:b/>
          <w:sz w:val="24"/>
          <w:szCs w:val="24"/>
          <w:lang w:val="en-US"/>
        </w:rPr>
      </w:pPr>
    </w:p>
    <w:p w14:paraId="14F4EAC6" w14:textId="77777777" w:rsidR="000C2FFB" w:rsidRDefault="00EC7394" w:rsidP="00882403">
      <w:pPr>
        <w:framePr w:w="5548" w:h="2268" w:hRule="exact" w:hSpace="181" w:wrap="around" w:vAnchor="page" w:hAnchor="page" w:x="1341" w:y="2525" w:anchorLock="1"/>
        <w:rPr>
          <w:rFonts w:ascii="Arial" w:hAnsi="Arial" w:cs="Arial"/>
          <w:b/>
          <w:sz w:val="24"/>
          <w:szCs w:val="24"/>
          <w:lang w:val="en-US"/>
        </w:rPr>
      </w:pPr>
      <w:r w:rsidRPr="00EC7394">
        <w:rPr>
          <w:rFonts w:ascii="Arial" w:hAnsi="Arial" w:cs="Arial"/>
          <w:b/>
          <w:sz w:val="24"/>
          <w:szCs w:val="24"/>
          <w:lang w:val="en-US"/>
        </w:rPr>
        <w:t>[STREET] [NUMBER]</w:t>
      </w:r>
    </w:p>
    <w:p w14:paraId="2A1CBF39" w14:textId="3F3CA78F" w:rsidR="00882403" w:rsidRPr="00EC7394" w:rsidRDefault="00EC7394" w:rsidP="00882403">
      <w:pPr>
        <w:framePr w:w="5548" w:h="2268" w:hRule="exact" w:hSpace="181" w:wrap="around" w:vAnchor="page" w:hAnchor="page" w:x="1341" w:y="2525" w:anchorLock="1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[POSTAL] [CITY]</w:t>
      </w:r>
    </w:p>
    <w:p w14:paraId="7BF5034E" w14:textId="77777777" w:rsidR="006D1824" w:rsidRPr="00EC7394" w:rsidRDefault="00A628B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c">
            <w:drawing>
              <wp:anchor distT="0" distB="0" distL="114300" distR="114300" simplePos="0" relativeHeight="251656704" behindDoc="0" locked="0" layoutInCell="1" allowOverlap="1" wp14:anchorId="1D8CB5C4" wp14:editId="3A25F1E0">
                <wp:simplePos x="0" y="0"/>
                <wp:positionH relativeFrom="character">
                  <wp:posOffset>-3714750</wp:posOffset>
                </wp:positionH>
                <wp:positionV relativeFrom="line">
                  <wp:posOffset>8890</wp:posOffset>
                </wp:positionV>
                <wp:extent cx="5715000" cy="226060"/>
                <wp:effectExtent l="9525" t="0" r="0" b="12700"/>
                <wp:wrapNone/>
                <wp:docPr id="22" name="Zeichenbereich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Line 24"/>
                        <wps:cNvCnPr/>
                        <wps:spPr bwMode="auto">
                          <a:xfrm>
                            <a:off x="794" y="226060"/>
                            <a:ext cx="5600700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1158D" id="Zeichenbereich 22" o:spid="_x0000_s1026" editas="canvas" style="position:absolute;margin-left:-292.5pt;margin-top:.7pt;width:450pt;height:17.8pt;z-index:251656704;mso-position-horizontal-relative:char;mso-position-vertical-relative:line" coordsize="5715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2260;visibility:visible;mso-wrap-style:square">
                  <v:fill o:detectmouseclick="t"/>
                  <v:path o:connecttype="none"/>
                </v:shape>
                <v:line id="Line 24" o:spid="_x0000_s1028" style="position:absolute;visibility:visible;mso-wrap-style:square" from="7,2260" to="56014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Bhmb0AAADaAAAADwAAAGRycy9kb3ducmV2LnhtbERPTYvCMBC9L/gfwgjeNHUPrlSjiFBY&#10;vOkKXodmbGubSUiirf56cxD2+Hjf6+1gOvEgHxrLCuazDARxaXXDlYLzXzFdgggRWWNnmRQ8KcB2&#10;M/paY65tz0d6nGIlUgiHHBXUMbpcylDWZDDMrCNO3NV6gzFBX0ntsU/hppPfWbaQBhtODTU62tdU&#10;tqe7UeDa1jWuL24/56J7ZdZfgj1clJqMh90KRKQh/os/7l+tIG1NV9INkJs3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RAYZm9AAAA2gAAAA8AAAAAAAAAAAAAAAAAoQIA&#10;AGRycy9kb3ducmV2LnhtbFBLBQYAAAAABAAEAPkAAACLAwAAAAA=&#10;" strokecolor="blue"/>
                <w10:wrap anchory="line"/>
              </v:group>
            </w:pict>
          </mc:Fallback>
        </mc:AlternateContent>
      </w:r>
    </w:p>
    <w:p w14:paraId="018CD28F" w14:textId="77777777" w:rsidR="000C0891" w:rsidRPr="00EC7394" w:rsidRDefault="000C0891">
      <w:pPr>
        <w:rPr>
          <w:rFonts w:ascii="Arial" w:hAnsi="Arial" w:cs="Arial"/>
          <w:b/>
          <w:sz w:val="24"/>
          <w:lang w:val="en-US"/>
        </w:rPr>
      </w:pPr>
    </w:p>
    <w:p w14:paraId="127657F2" w14:textId="77777777" w:rsidR="000C0891" w:rsidRPr="00EC7394" w:rsidRDefault="007E359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CBCF7C3" wp14:editId="5879E86D">
                <wp:simplePos x="0" y="0"/>
                <wp:positionH relativeFrom="column">
                  <wp:posOffset>3481070</wp:posOffset>
                </wp:positionH>
                <wp:positionV relativeFrom="paragraph">
                  <wp:posOffset>166700</wp:posOffset>
                </wp:positionV>
                <wp:extent cx="2494483" cy="421005"/>
                <wp:effectExtent l="0" t="0" r="1270" b="0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4483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C8A27" w14:textId="77777777" w:rsidR="00882403" w:rsidRPr="00BE3C2E" w:rsidRDefault="00882403" w:rsidP="00BE3C2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E0E0E0"/>
                              <w:spacing w:before="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E3C2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Rechnung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BCF7C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74.1pt;margin-top:13.15pt;width:196.4pt;height:3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" stroked="f">
                <v:textbox>
                  <w:txbxContent>
                    <w:p w14:paraId="25EC8A27" w14:textId="77777777" w:rsidR="00882403" w:rsidRPr="00BE3C2E" w:rsidRDefault="00882403" w:rsidP="00BE3C2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E0E0E0"/>
                        <w:spacing w:before="60"/>
                        <w:jc w:val="center"/>
                        <w:rPr>
                          <w:rFonts w:ascii="Arial" w:hAnsi="Arial" w:cs="Arial"/>
                        </w:rPr>
                      </w:pPr>
                      <w:r w:rsidRPr="00BE3C2E">
                        <w:rPr>
                          <w:rFonts w:ascii="Arial" w:hAnsi="Arial" w:cs="Arial"/>
                          <w:sz w:val="32"/>
                          <w:szCs w:val="32"/>
                        </w:rPr>
                        <w:t>Rechnung</w:t>
                      </w:r>
                    </w:p>
                  </w:txbxContent>
                </v:textbox>
              </v:shape>
            </w:pict>
          </mc:Fallback>
        </mc:AlternateContent>
      </w:r>
    </w:p>
    <w:p w14:paraId="6118A7E5" w14:textId="77777777" w:rsidR="000C0891" w:rsidRPr="00EC7394" w:rsidRDefault="000C0891">
      <w:pPr>
        <w:rPr>
          <w:rFonts w:ascii="Arial" w:hAnsi="Arial" w:cs="Arial"/>
          <w:sz w:val="24"/>
          <w:lang w:val="en-US"/>
        </w:rPr>
      </w:pPr>
    </w:p>
    <w:p w14:paraId="09EDDE63" w14:textId="77777777" w:rsidR="006D1824" w:rsidRPr="00EC7394" w:rsidRDefault="006D1824">
      <w:pPr>
        <w:rPr>
          <w:rFonts w:ascii="Arial" w:hAnsi="Arial" w:cs="Arial"/>
          <w:sz w:val="24"/>
          <w:lang w:val="en-US"/>
        </w:rPr>
      </w:pPr>
    </w:p>
    <w:p w14:paraId="05794433" w14:textId="77777777" w:rsidR="006D1824" w:rsidRPr="00EC7394" w:rsidRDefault="008A2EB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D68FB6" wp14:editId="30225000">
                <wp:simplePos x="0" y="0"/>
                <wp:positionH relativeFrom="column">
                  <wp:posOffset>3504920</wp:posOffset>
                </wp:positionH>
                <wp:positionV relativeFrom="paragraph">
                  <wp:posOffset>6680</wp:posOffset>
                </wp:positionV>
                <wp:extent cx="2434590" cy="2186940"/>
                <wp:effectExtent l="0" t="0" r="22860" b="2286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81A4" w14:textId="77777777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C56E8">
                              <w:rPr>
                                <w:rFonts w:ascii="Arial" w:hAnsi="Arial" w:cs="Arial"/>
                              </w:rPr>
                              <w:t>Bankverbindung</w:t>
                            </w:r>
                          </w:p>
                          <w:p w14:paraId="615A37FC" w14:textId="77777777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Sparkasse Holstein</w:t>
                            </w:r>
                          </w:p>
                          <w:p w14:paraId="5D229C5B" w14:textId="7E2278ED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IBAN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="000511A9">
                              <w:rPr>
                                <w:rFonts w:ascii="Arial" w:hAnsi="Arial" w:cs="Arial"/>
                              </w:rPr>
                              <w:t>xxxxxxxxxxxxxxxxxxxxxxxx</w:t>
                            </w:r>
                            <w:proofErr w:type="spellEnd"/>
                          </w:p>
                          <w:p w14:paraId="13D538C9" w14:textId="7CE149FF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BIC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="000511A9">
                              <w:rPr>
                                <w:rFonts w:ascii="Arial" w:hAnsi="Arial" w:cs="Arial"/>
                              </w:rPr>
                              <w:t>xxxxxxxxxxxxxxxxxxxxxxxx</w:t>
                            </w:r>
                            <w:proofErr w:type="spellEnd"/>
                          </w:p>
                          <w:p w14:paraId="7A0F2327" w14:textId="77777777" w:rsidR="00882403" w:rsidRDefault="00882403" w:rsidP="008A2EB5">
                            <w:pPr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C47692" w14:textId="77777777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Steuernummer</w:t>
                            </w:r>
                          </w:p>
                          <w:p w14:paraId="59058BFD" w14:textId="7BAD921E" w:rsidR="00882403" w:rsidRDefault="000511A9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xxxxxxxxxxxxxxxxx</w:t>
                            </w:r>
                            <w:proofErr w:type="spellEnd"/>
                          </w:p>
                          <w:p w14:paraId="44D857A7" w14:textId="77777777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14:paraId="3AA78D57" w14:textId="77777777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Kontakt</w:t>
                            </w:r>
                          </w:p>
                          <w:p w14:paraId="48E61D1E" w14:textId="71C00065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 xml:space="preserve">Tel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proofErr w:type="gramEnd"/>
                            <w:r w:rsidR="000511A9">
                              <w:rPr>
                                <w:rFonts w:ascii="Arial" w:hAnsi="Arial" w:cs="Arial"/>
                              </w:rPr>
                              <w:t>xxxxxxxxxxxxxxxx</w:t>
                            </w:r>
                            <w:proofErr w:type="spellEnd"/>
                          </w:p>
                          <w:p w14:paraId="3EF7F1EC" w14:textId="3BD5CA68" w:rsidR="00882403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Mobil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="000511A9">
                              <w:rPr>
                                <w:rFonts w:ascii="Arial" w:hAnsi="Arial" w:cs="Arial"/>
                              </w:rPr>
                              <w:t>xxxxxxxxxxxxxxxxxxx</w:t>
                            </w:r>
                            <w:proofErr w:type="spellEnd"/>
                          </w:p>
                          <w:p w14:paraId="4908C566" w14:textId="38766052" w:rsidR="00882403" w:rsidRPr="00FD0916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EMail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="000511A9">
                              <w:rPr>
                                <w:rFonts w:ascii="Arial" w:hAnsi="Arial" w:cs="Arial"/>
                              </w:rPr>
                              <w:t>xxxxxxxxxxxxxxxxxxxx</w:t>
                            </w:r>
                            <w:proofErr w:type="spellEnd"/>
                          </w:p>
                          <w:p w14:paraId="7089ABA6" w14:textId="77777777" w:rsidR="00882403" w:rsidRPr="000C56E8" w:rsidRDefault="00882403" w:rsidP="008A2EB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68FB6" id="Text Box 33" o:spid="_x0000_s1027" type="#_x0000_t202" style="position:absolute;margin-left:276pt;margin-top:.55pt;width:191.7pt;height:172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">
                <v:textbox>
                  <w:txbxContent>
                    <w:p w14:paraId="106081A4" w14:textId="77777777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 w:rsidRPr="000C56E8">
                        <w:rPr>
                          <w:rFonts w:ascii="Arial" w:hAnsi="Arial" w:cs="Arial"/>
                        </w:rPr>
                        <w:t>Bankverbindung</w:t>
                      </w:r>
                    </w:p>
                    <w:p w14:paraId="615A37FC" w14:textId="77777777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Sparkasse Holstein</w:t>
                      </w:r>
                    </w:p>
                    <w:p w14:paraId="5D229C5B" w14:textId="7E2278ED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IBAN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0511A9">
                        <w:rPr>
                          <w:rFonts w:ascii="Arial" w:hAnsi="Arial" w:cs="Arial"/>
                        </w:rPr>
                        <w:t>xxxxxxxxxxxxxxxxxxxxxxxx</w:t>
                      </w:r>
                    </w:p>
                    <w:p w14:paraId="13D538C9" w14:textId="7CE149FF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BIC  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0511A9">
                        <w:rPr>
                          <w:rFonts w:ascii="Arial" w:hAnsi="Arial" w:cs="Arial"/>
                        </w:rPr>
                        <w:t>xxxxxxxxxxxxxxxxxxxxxxxx</w:t>
                      </w:r>
                    </w:p>
                    <w:p w14:paraId="7A0F2327" w14:textId="77777777" w:rsidR="00882403" w:rsidRDefault="00882403" w:rsidP="008A2EB5">
                      <w:pPr>
                        <w:ind w:firstLine="708"/>
                        <w:rPr>
                          <w:rFonts w:ascii="Arial" w:hAnsi="Arial" w:cs="Arial"/>
                        </w:rPr>
                      </w:pPr>
                    </w:p>
                    <w:p w14:paraId="31C47692" w14:textId="77777777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Steuernummer</w:t>
                      </w:r>
                    </w:p>
                    <w:p w14:paraId="59058BFD" w14:textId="7BAD921E" w:rsidR="00882403" w:rsidRDefault="000511A9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xxxxxxxxxxxxxxxxx</w:t>
                      </w:r>
                    </w:p>
                    <w:p w14:paraId="44D857A7" w14:textId="77777777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14:paraId="3AA78D57" w14:textId="77777777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Kontakt</w:t>
                      </w:r>
                    </w:p>
                    <w:p w14:paraId="48E61D1E" w14:textId="71C00065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Tel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0511A9">
                        <w:rPr>
                          <w:rFonts w:ascii="Arial" w:hAnsi="Arial" w:cs="Arial"/>
                        </w:rPr>
                        <w:t>xxxxxxxxxxxxxxxx</w:t>
                      </w:r>
                    </w:p>
                    <w:p w14:paraId="3EF7F1EC" w14:textId="3BD5CA68" w:rsidR="00882403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Mobil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0511A9">
                        <w:rPr>
                          <w:rFonts w:ascii="Arial" w:hAnsi="Arial" w:cs="Arial"/>
                        </w:rPr>
                        <w:t>xxxxxxxxxxxxxxxxxxx</w:t>
                      </w:r>
                    </w:p>
                    <w:p w14:paraId="4908C566" w14:textId="38766052" w:rsidR="00882403" w:rsidRPr="00FD0916" w:rsidRDefault="00882403" w:rsidP="008A2EB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EMail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0511A9">
                        <w:rPr>
                          <w:rFonts w:ascii="Arial" w:hAnsi="Arial" w:cs="Arial"/>
                        </w:rPr>
                        <w:t>xxxxxxxxxxxxxxxxxxxx</w:t>
                      </w:r>
                    </w:p>
                    <w:p w14:paraId="7089ABA6" w14:textId="77777777" w:rsidR="00882403" w:rsidRPr="000C56E8" w:rsidRDefault="00882403" w:rsidP="008A2EB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3A0FE7" w14:textId="77777777" w:rsidR="006D1824" w:rsidRPr="00EC7394" w:rsidRDefault="006D1824">
      <w:pPr>
        <w:rPr>
          <w:rFonts w:ascii="Arial" w:hAnsi="Arial" w:cs="Arial"/>
          <w:sz w:val="24"/>
          <w:lang w:val="en-US"/>
        </w:rPr>
      </w:pPr>
    </w:p>
    <w:p w14:paraId="0680CD50" w14:textId="77777777" w:rsidR="006D1824" w:rsidRPr="00EC7394" w:rsidRDefault="006D1824">
      <w:pPr>
        <w:rPr>
          <w:rFonts w:ascii="Arial" w:hAnsi="Arial" w:cs="Arial"/>
          <w:sz w:val="24"/>
          <w:lang w:val="en-US"/>
        </w:rPr>
      </w:pPr>
    </w:p>
    <w:p w14:paraId="165138FA" w14:textId="77777777" w:rsidR="006D1824" w:rsidRPr="00EC7394" w:rsidRDefault="006D1824">
      <w:pPr>
        <w:rPr>
          <w:rFonts w:ascii="Arial" w:hAnsi="Arial" w:cs="Arial"/>
          <w:sz w:val="24"/>
          <w:lang w:val="en-US"/>
        </w:rPr>
      </w:pPr>
    </w:p>
    <w:p w14:paraId="45038A2A" w14:textId="77777777" w:rsidR="006D1824" w:rsidRPr="00EC7394" w:rsidRDefault="006D1824">
      <w:pPr>
        <w:rPr>
          <w:rFonts w:ascii="Arial" w:hAnsi="Arial" w:cs="Arial"/>
          <w:sz w:val="24"/>
          <w:lang w:val="en-US"/>
        </w:rPr>
      </w:pPr>
    </w:p>
    <w:p w14:paraId="33D841B4" w14:textId="77777777" w:rsidR="006D1824" w:rsidRPr="00EC7394" w:rsidRDefault="006D1824">
      <w:pPr>
        <w:rPr>
          <w:rFonts w:ascii="Arial" w:hAnsi="Arial" w:cs="Arial"/>
          <w:sz w:val="24"/>
          <w:lang w:val="en-US"/>
        </w:rPr>
      </w:pPr>
    </w:p>
    <w:p w14:paraId="0A5D6512" w14:textId="77777777" w:rsidR="006D1824" w:rsidRPr="00EC7394" w:rsidRDefault="006D1824">
      <w:pPr>
        <w:rPr>
          <w:rFonts w:ascii="Arial" w:hAnsi="Arial" w:cs="Arial"/>
          <w:sz w:val="24"/>
          <w:lang w:val="en-US"/>
        </w:rPr>
      </w:pPr>
    </w:p>
    <w:p w14:paraId="3BFB0C60" w14:textId="77777777" w:rsidR="000C0891" w:rsidRPr="00EC7394" w:rsidRDefault="000C0891">
      <w:pPr>
        <w:rPr>
          <w:rFonts w:ascii="Arial" w:hAnsi="Arial" w:cs="Arial"/>
          <w:sz w:val="24"/>
          <w:lang w:val="en-US"/>
        </w:rPr>
      </w:pPr>
    </w:p>
    <w:p w14:paraId="2916987E" w14:textId="77777777" w:rsidR="000C0891" w:rsidRPr="00EC7394" w:rsidRDefault="000C0891">
      <w:pPr>
        <w:rPr>
          <w:rFonts w:ascii="Arial" w:hAnsi="Arial" w:cs="Arial"/>
          <w:sz w:val="24"/>
          <w:lang w:val="en-US"/>
        </w:rPr>
      </w:pPr>
    </w:p>
    <w:p w14:paraId="62E4D68A" w14:textId="6A4D5895" w:rsidR="000C0891" w:rsidRPr="00AF4778" w:rsidRDefault="00EC7394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Invoice</w:t>
      </w:r>
      <w:proofErr w:type="spellEnd"/>
      <w:r w:rsidR="0023358C">
        <w:rPr>
          <w:rFonts w:ascii="Arial" w:hAnsi="Arial" w:cs="Arial"/>
          <w:b/>
          <w:sz w:val="24"/>
        </w:rPr>
        <w:t xml:space="preserve"> </w:t>
      </w:r>
      <w:proofErr w:type="spellStart"/>
      <w:r w:rsidR="0023358C"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b/>
          <w:sz w:val="24"/>
        </w:rPr>
        <w:t>o</w:t>
      </w:r>
      <w:proofErr w:type="spellEnd"/>
      <w:r w:rsidR="0023358C">
        <w:rPr>
          <w:rFonts w:ascii="Arial" w:hAnsi="Arial" w:cs="Arial"/>
          <w:b/>
          <w:sz w:val="24"/>
        </w:rPr>
        <w:t>.</w:t>
      </w:r>
      <w:r w:rsidR="00407F63">
        <w:rPr>
          <w:rFonts w:ascii="Arial" w:hAnsi="Arial" w:cs="Arial"/>
          <w:b/>
          <w:sz w:val="24"/>
        </w:rPr>
        <w:t xml:space="preserve"> </w:t>
      </w:r>
      <w:r w:rsidR="00C14D88">
        <w:rPr>
          <w:rFonts w:ascii="Arial" w:hAnsi="Arial" w:cs="Arial"/>
          <w:b/>
          <w:sz w:val="24"/>
        </w:rPr>
        <w:t>[INVOICENUMBER]</w:t>
      </w:r>
    </w:p>
    <w:p w14:paraId="000751E4" w14:textId="77777777" w:rsidR="000C0891" w:rsidRPr="007569EA" w:rsidRDefault="000C0891">
      <w:pPr>
        <w:rPr>
          <w:rFonts w:ascii="Arial" w:hAnsi="Arial" w:cs="Arial"/>
          <w:sz w:val="24"/>
        </w:rPr>
      </w:pPr>
    </w:p>
    <w:p w14:paraId="33DD3E91" w14:textId="77777777" w:rsidR="000C0891" w:rsidRPr="007569EA" w:rsidRDefault="000C0891">
      <w:pPr>
        <w:rPr>
          <w:rFonts w:ascii="Arial" w:hAnsi="Arial" w:cs="Arial"/>
          <w:sz w:val="24"/>
        </w:rPr>
      </w:pPr>
    </w:p>
    <w:p w14:paraId="49B616FF" w14:textId="77777777" w:rsidR="00AF6180" w:rsidRDefault="00AF6180" w:rsidP="002F725A">
      <w:pPr>
        <w:rPr>
          <w:rFonts w:ascii="Arial" w:hAnsi="Arial" w:cs="Arial"/>
          <w:sz w:val="24"/>
        </w:rPr>
      </w:pPr>
    </w:p>
    <w:p w14:paraId="699CFF57" w14:textId="77777777" w:rsidR="00AF6180" w:rsidRDefault="00AF6180" w:rsidP="002F725A">
      <w:pPr>
        <w:rPr>
          <w:rFonts w:ascii="Arial" w:hAnsi="Arial" w:cs="Arial"/>
          <w:sz w:val="24"/>
        </w:rPr>
      </w:pPr>
    </w:p>
    <w:p w14:paraId="46FC8A1E" w14:textId="77777777" w:rsidR="002F725A" w:rsidRDefault="002F725A" w:rsidP="002F725A">
      <w:pPr>
        <w:rPr>
          <w:rFonts w:ascii="Arial" w:hAnsi="Arial" w:cs="Arial"/>
          <w:sz w:val="24"/>
        </w:rPr>
      </w:pPr>
      <w:r w:rsidRPr="007569EA">
        <w:rPr>
          <w:rFonts w:ascii="Arial" w:hAnsi="Arial" w:cs="Arial"/>
          <w:sz w:val="24"/>
        </w:rPr>
        <w:t>Sehr geehrte Damen und Herren,</w:t>
      </w:r>
    </w:p>
    <w:p w14:paraId="614B6EBF" w14:textId="1EC5422C" w:rsidR="002F725A" w:rsidRDefault="002F725A" w:rsidP="002F72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für meine Leistungen </w:t>
      </w:r>
      <w:r w:rsidR="008B7143">
        <w:rPr>
          <w:rFonts w:ascii="Arial" w:hAnsi="Arial" w:cs="Arial"/>
          <w:sz w:val="24"/>
        </w:rPr>
        <w:t xml:space="preserve">erlaube ich mir, </w:t>
      </w:r>
      <w:r>
        <w:rPr>
          <w:rFonts w:ascii="Arial" w:hAnsi="Arial" w:cs="Arial"/>
          <w:sz w:val="24"/>
        </w:rPr>
        <w:t>folgenden Betrag in Rechnung</w:t>
      </w:r>
      <w:r w:rsidR="002A22FF">
        <w:rPr>
          <w:rFonts w:ascii="Arial" w:hAnsi="Arial" w:cs="Arial"/>
          <w:sz w:val="24"/>
        </w:rPr>
        <w:t xml:space="preserve"> zu stellen.</w:t>
      </w:r>
    </w:p>
    <w:p w14:paraId="10884AB5" w14:textId="77777777" w:rsidR="00BC67E9" w:rsidRDefault="00BC67E9" w:rsidP="002F725A">
      <w:pPr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A065E4" w14:paraId="1091B524" w14:textId="77777777" w:rsidTr="00865169">
        <w:tc>
          <w:tcPr>
            <w:tcW w:w="2265" w:type="dxa"/>
          </w:tcPr>
          <w:p w14:paraId="7B63F3EA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44914541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141AA229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CCBC6AD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720EE4" w14:paraId="03B4B139" w14:textId="77777777" w:rsidTr="00720EE4">
        <w:tc>
          <w:tcPr>
            <w:tcW w:w="2265" w:type="dxa"/>
          </w:tcPr>
          <w:p w14:paraId="7428DFDE" w14:textId="008C5F6C" w:rsidR="00720EE4" w:rsidRDefault="00720EE4" w:rsidP="00FB0C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5F214155" w14:textId="35C504CB" w:rsidR="00720EE4" w:rsidRDefault="00720EE4" w:rsidP="00FB0C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19D4331F" w14:textId="4BDFBC67" w:rsidR="00720EE4" w:rsidRDefault="00720EE4" w:rsidP="00FB0C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7CB9EC8C" w14:textId="391E5098" w:rsidR="00720EE4" w:rsidRDefault="00720EE4" w:rsidP="00FB0C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065E4" w14:paraId="79854674" w14:textId="77777777" w:rsidTr="00A065E4">
        <w:tc>
          <w:tcPr>
            <w:tcW w:w="2265" w:type="dxa"/>
          </w:tcPr>
          <w:p w14:paraId="0C5059F3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01978809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2D4A830F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1E929C5C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065E4" w14:paraId="6B9BF9EA" w14:textId="77777777" w:rsidTr="00A065E4">
        <w:tc>
          <w:tcPr>
            <w:tcW w:w="2265" w:type="dxa"/>
          </w:tcPr>
          <w:p w14:paraId="30884CD5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77F846B1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0ABCE0CD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0B08CC8D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065E4" w14:paraId="0EC90F7B" w14:textId="77777777" w:rsidTr="00A065E4">
        <w:tc>
          <w:tcPr>
            <w:tcW w:w="2265" w:type="dxa"/>
          </w:tcPr>
          <w:p w14:paraId="5A95B46A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3C372418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2A70818A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39265649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065E4" w14:paraId="2EC2EAC3" w14:textId="77777777" w:rsidTr="00A065E4">
        <w:tc>
          <w:tcPr>
            <w:tcW w:w="2265" w:type="dxa"/>
          </w:tcPr>
          <w:p w14:paraId="1817164B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48BEE7E7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5ED36CA5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6FFBED13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065E4" w14:paraId="6816760C" w14:textId="77777777" w:rsidTr="00A065E4">
        <w:tc>
          <w:tcPr>
            <w:tcW w:w="2265" w:type="dxa"/>
          </w:tcPr>
          <w:p w14:paraId="0A7A066A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0654BA8C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7B853C83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416F5B83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7B809A58" w14:textId="77777777" w:rsidTr="00865169">
        <w:tc>
          <w:tcPr>
            <w:tcW w:w="2265" w:type="dxa"/>
          </w:tcPr>
          <w:p w14:paraId="2BB2FA6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0C3E15F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44DD93ED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0380B3DB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18EA70BF" w14:textId="77777777" w:rsidTr="00865169">
        <w:tc>
          <w:tcPr>
            <w:tcW w:w="2265" w:type="dxa"/>
          </w:tcPr>
          <w:p w14:paraId="0FAE0E3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2365262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7A74B65F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6A855A6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2BFA404D" w14:textId="77777777" w:rsidTr="00865169">
        <w:tc>
          <w:tcPr>
            <w:tcW w:w="2265" w:type="dxa"/>
          </w:tcPr>
          <w:p w14:paraId="74F419DD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53912241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01DBF1E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6DDC000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63BE1BBD" w14:textId="77777777" w:rsidTr="00865169">
        <w:tc>
          <w:tcPr>
            <w:tcW w:w="2265" w:type="dxa"/>
          </w:tcPr>
          <w:p w14:paraId="3A818B1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16C19EEA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1CFA3B45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46C08BC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35493C5B" w14:textId="77777777" w:rsidTr="00865169">
        <w:tc>
          <w:tcPr>
            <w:tcW w:w="2265" w:type="dxa"/>
          </w:tcPr>
          <w:p w14:paraId="0F3B1D7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69E5549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1DEAE4D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75A10F4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05AFF58A" w14:textId="77777777" w:rsidTr="00865169">
        <w:tc>
          <w:tcPr>
            <w:tcW w:w="2265" w:type="dxa"/>
          </w:tcPr>
          <w:p w14:paraId="559D2F1F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0A259DB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60204D1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2399257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343AB971" w14:textId="77777777" w:rsidTr="00865169">
        <w:tc>
          <w:tcPr>
            <w:tcW w:w="2265" w:type="dxa"/>
          </w:tcPr>
          <w:p w14:paraId="4A6B721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1705D193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5545C4B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7098E29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40CA1FFF" w14:textId="77777777" w:rsidTr="00865169">
        <w:tc>
          <w:tcPr>
            <w:tcW w:w="2265" w:type="dxa"/>
          </w:tcPr>
          <w:p w14:paraId="4BE8E93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4147893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70670F1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3CB9D917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047539CB" w14:textId="77777777" w:rsidTr="00865169">
        <w:tc>
          <w:tcPr>
            <w:tcW w:w="2265" w:type="dxa"/>
          </w:tcPr>
          <w:p w14:paraId="253A4EE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48F1E8E1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037FEE5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DE7109D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4D8AAE1E" w14:textId="77777777" w:rsidTr="00865169">
        <w:tc>
          <w:tcPr>
            <w:tcW w:w="2265" w:type="dxa"/>
          </w:tcPr>
          <w:p w14:paraId="2036E3A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74C885BC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4BBF781B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0B6F729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470C1699" w14:textId="77777777" w:rsidTr="00865169">
        <w:tc>
          <w:tcPr>
            <w:tcW w:w="2265" w:type="dxa"/>
          </w:tcPr>
          <w:p w14:paraId="5C468A64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193801D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14AB2A9D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058E818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4664EB63" w14:textId="77777777" w:rsidTr="00865169">
        <w:tc>
          <w:tcPr>
            <w:tcW w:w="2265" w:type="dxa"/>
          </w:tcPr>
          <w:p w14:paraId="35CBBD6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642DFFB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53B9085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7C82F103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0B9B638B" w14:textId="77777777" w:rsidTr="00865169">
        <w:tc>
          <w:tcPr>
            <w:tcW w:w="2265" w:type="dxa"/>
          </w:tcPr>
          <w:p w14:paraId="28A7130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2C90BF44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48066C7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397D00FB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2BE999E3" w14:textId="77777777" w:rsidTr="00865169">
        <w:tc>
          <w:tcPr>
            <w:tcW w:w="2265" w:type="dxa"/>
          </w:tcPr>
          <w:p w14:paraId="6346947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25BAE304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0DA3CA0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F8928A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56CB68B3" w14:textId="77777777" w:rsidTr="00865169">
        <w:tc>
          <w:tcPr>
            <w:tcW w:w="2265" w:type="dxa"/>
          </w:tcPr>
          <w:p w14:paraId="3BC15FAC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04802AE5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43FA4BC3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743956FF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58918492" w14:textId="77777777" w:rsidTr="00865169">
        <w:tc>
          <w:tcPr>
            <w:tcW w:w="2265" w:type="dxa"/>
          </w:tcPr>
          <w:p w14:paraId="547C82CD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47B2E244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349F24D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85539A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7C03C57F" w14:textId="77777777" w:rsidTr="00865169">
        <w:tc>
          <w:tcPr>
            <w:tcW w:w="2265" w:type="dxa"/>
          </w:tcPr>
          <w:p w14:paraId="6197CB2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17586EA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3699E951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49988A7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7C6BBFF8" w14:textId="77777777" w:rsidTr="00865169">
        <w:tc>
          <w:tcPr>
            <w:tcW w:w="2265" w:type="dxa"/>
          </w:tcPr>
          <w:p w14:paraId="37BC9F0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5A2DE68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2DF17CBF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244B6B9A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1827C65E" w14:textId="77777777" w:rsidTr="00865169">
        <w:tc>
          <w:tcPr>
            <w:tcW w:w="2265" w:type="dxa"/>
          </w:tcPr>
          <w:p w14:paraId="4CB082C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[DATE]</w:t>
            </w:r>
          </w:p>
        </w:tc>
        <w:tc>
          <w:tcPr>
            <w:tcW w:w="2265" w:type="dxa"/>
          </w:tcPr>
          <w:p w14:paraId="2A970077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7DF990B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6A31EB9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301188AD" w14:textId="77777777" w:rsidTr="00865169">
        <w:tc>
          <w:tcPr>
            <w:tcW w:w="2265" w:type="dxa"/>
          </w:tcPr>
          <w:p w14:paraId="48F1B4B4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7BAE2BD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63D4B7C3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729A99F7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19FB064F" w14:textId="77777777" w:rsidTr="00865169">
        <w:tc>
          <w:tcPr>
            <w:tcW w:w="2265" w:type="dxa"/>
          </w:tcPr>
          <w:p w14:paraId="2BB516B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5D3510F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57D9C80C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8DC6427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7C1F087B" w14:textId="77777777" w:rsidTr="00865169">
        <w:tc>
          <w:tcPr>
            <w:tcW w:w="2265" w:type="dxa"/>
          </w:tcPr>
          <w:p w14:paraId="4E2DCBE1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4DF3660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0D9D2A74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617261C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6A965BE2" w14:textId="77777777" w:rsidTr="00865169">
        <w:tc>
          <w:tcPr>
            <w:tcW w:w="2265" w:type="dxa"/>
          </w:tcPr>
          <w:p w14:paraId="4D953F0F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71A0FD5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4823B2B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1C8D0F7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39F68723" w14:textId="77777777" w:rsidTr="00865169">
        <w:tc>
          <w:tcPr>
            <w:tcW w:w="2265" w:type="dxa"/>
          </w:tcPr>
          <w:p w14:paraId="254FD44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028F8635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571C4DA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73DB2A6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6FC2F940" w14:textId="77777777" w:rsidTr="00865169">
        <w:tc>
          <w:tcPr>
            <w:tcW w:w="2265" w:type="dxa"/>
          </w:tcPr>
          <w:p w14:paraId="41AB1BC3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5C54DDB5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3ECA48BD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7155484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24071725" w14:textId="77777777" w:rsidTr="00865169">
        <w:tc>
          <w:tcPr>
            <w:tcW w:w="2265" w:type="dxa"/>
          </w:tcPr>
          <w:p w14:paraId="25E0F946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42C7B0FF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01DDF3D1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3ADF4FD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2FD4FBB1" w14:textId="77777777" w:rsidTr="00865169">
        <w:tc>
          <w:tcPr>
            <w:tcW w:w="2265" w:type="dxa"/>
          </w:tcPr>
          <w:p w14:paraId="3F0FB2B8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5848133C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6016CF3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6617884E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79AA65EE" w14:textId="77777777" w:rsidTr="00865169">
        <w:tc>
          <w:tcPr>
            <w:tcW w:w="2265" w:type="dxa"/>
          </w:tcPr>
          <w:p w14:paraId="18C88999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6053735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7C7BE83A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3888F84D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D13BD" w14:paraId="1C71A45F" w14:textId="77777777" w:rsidTr="00865169">
        <w:tc>
          <w:tcPr>
            <w:tcW w:w="2265" w:type="dxa"/>
          </w:tcPr>
          <w:p w14:paraId="19155200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61F78B43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70A66B32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3B6B3F8C" w14:textId="77777777" w:rsidR="00AD13BD" w:rsidRDefault="00AD13BD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  <w:tr w:rsidR="00A065E4" w14:paraId="13A05B4D" w14:textId="77777777" w:rsidTr="00A065E4">
        <w:tc>
          <w:tcPr>
            <w:tcW w:w="2265" w:type="dxa"/>
          </w:tcPr>
          <w:p w14:paraId="5FFFCE49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[DATE]</w:t>
            </w:r>
          </w:p>
        </w:tc>
        <w:tc>
          <w:tcPr>
            <w:tcW w:w="2265" w:type="dxa"/>
          </w:tcPr>
          <w:p w14:paraId="7399C31F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[ITEMTEXT]</w:t>
            </w:r>
          </w:p>
        </w:tc>
        <w:tc>
          <w:tcPr>
            <w:tcW w:w="2265" w:type="dxa"/>
          </w:tcPr>
          <w:p w14:paraId="6CDF7F16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[PRICE1]</w:t>
            </w:r>
          </w:p>
        </w:tc>
        <w:tc>
          <w:tcPr>
            <w:tcW w:w="2265" w:type="dxa"/>
          </w:tcPr>
          <w:p w14:paraId="551B4E86" w14:textId="77777777" w:rsidR="00A065E4" w:rsidRDefault="00A065E4" w:rsidP="0086516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[PRICE2]</w:t>
            </w:r>
          </w:p>
        </w:tc>
      </w:tr>
    </w:tbl>
    <w:p w14:paraId="6695AA14" w14:textId="77777777" w:rsidR="00FB0CFD" w:rsidRDefault="00FB0CFD" w:rsidP="00FB0CFD">
      <w:pPr>
        <w:rPr>
          <w:rFonts w:ascii="Arial" w:hAnsi="Arial" w:cs="Arial"/>
          <w:sz w:val="24"/>
        </w:rPr>
      </w:pPr>
    </w:p>
    <w:p w14:paraId="10E8B67F" w14:textId="3D57A65A" w:rsidR="00FB0CFD" w:rsidRPr="00FB0CFD" w:rsidRDefault="00FB0CFD" w:rsidP="00FB0CFD">
      <w:pPr>
        <w:rPr>
          <w:rFonts w:ascii="Arial" w:hAnsi="Arial" w:cs="Arial"/>
          <w:sz w:val="24"/>
        </w:rPr>
      </w:pPr>
      <w:r w:rsidRPr="00FB0CFD">
        <w:rPr>
          <w:rFonts w:ascii="Arial" w:hAnsi="Arial" w:cs="Arial"/>
          <w:sz w:val="24"/>
        </w:rPr>
        <w:t>Gemäß §19 UStG wird keine Umsatzsteuer berechnet.</w:t>
      </w:r>
    </w:p>
    <w:p w14:paraId="112FDFE6" w14:textId="77777777" w:rsidR="008A2EB5" w:rsidRDefault="008A2EB5" w:rsidP="002F725A">
      <w:pPr>
        <w:rPr>
          <w:rFonts w:ascii="Arial" w:hAnsi="Arial" w:cs="Arial"/>
          <w:sz w:val="24"/>
        </w:rPr>
      </w:pPr>
    </w:p>
    <w:p w14:paraId="32CBBA94" w14:textId="187B5B04" w:rsidR="006A4387" w:rsidRPr="007569EA" w:rsidRDefault="004C12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Ich bitte um Überweisung </w:t>
      </w:r>
      <w:r w:rsidR="006A4387">
        <w:rPr>
          <w:rFonts w:ascii="Arial" w:hAnsi="Arial" w:cs="Arial"/>
          <w:sz w:val="24"/>
        </w:rPr>
        <w:t xml:space="preserve">innerhalb von </w:t>
      </w:r>
      <w:r w:rsidR="00BD2005">
        <w:rPr>
          <w:rFonts w:ascii="Arial" w:hAnsi="Arial" w:cs="Arial"/>
          <w:sz w:val="24"/>
        </w:rPr>
        <w:t>1</w:t>
      </w:r>
      <w:r w:rsidR="003F3809">
        <w:rPr>
          <w:rFonts w:ascii="Arial" w:hAnsi="Arial" w:cs="Arial"/>
          <w:sz w:val="24"/>
        </w:rPr>
        <w:t>0</w:t>
      </w:r>
      <w:r w:rsidR="006A4387">
        <w:rPr>
          <w:rFonts w:ascii="Arial" w:hAnsi="Arial" w:cs="Arial"/>
          <w:sz w:val="24"/>
        </w:rPr>
        <w:t xml:space="preserve"> Tagen.</w:t>
      </w:r>
    </w:p>
    <w:p w14:paraId="4CC1994E" w14:textId="77777777" w:rsidR="000C0891" w:rsidRPr="007569EA" w:rsidRDefault="006A43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Danke für den Auftrag</w:t>
      </w:r>
      <w:r w:rsidR="007F3CBD">
        <w:rPr>
          <w:rFonts w:ascii="Arial" w:hAnsi="Arial" w:cs="Arial"/>
          <w:sz w:val="24"/>
        </w:rPr>
        <w:t xml:space="preserve"> und v</w:t>
      </w:r>
      <w:r w:rsidR="00C417D2">
        <w:rPr>
          <w:rFonts w:ascii="Arial" w:hAnsi="Arial" w:cs="Arial"/>
          <w:sz w:val="24"/>
        </w:rPr>
        <w:t xml:space="preserve">iele </w:t>
      </w:r>
      <w:proofErr w:type="gramStart"/>
      <w:r w:rsidR="00C417D2">
        <w:rPr>
          <w:rFonts w:ascii="Arial" w:hAnsi="Arial" w:cs="Arial"/>
          <w:sz w:val="24"/>
        </w:rPr>
        <w:t>Grüße !</w:t>
      </w:r>
      <w:proofErr w:type="gramEnd"/>
    </w:p>
    <w:p w14:paraId="3A232180" w14:textId="77777777" w:rsidR="00AF6180" w:rsidRDefault="00AF6180" w:rsidP="000B060F">
      <w:pPr>
        <w:rPr>
          <w:rFonts w:ascii="Arial" w:hAnsi="Arial" w:cs="Arial"/>
          <w:sz w:val="24"/>
        </w:rPr>
      </w:pPr>
    </w:p>
    <w:p w14:paraId="70C8EF02" w14:textId="77777777" w:rsidR="00AF6180" w:rsidRDefault="00AF6180" w:rsidP="000B060F">
      <w:pPr>
        <w:rPr>
          <w:rFonts w:ascii="Arial" w:hAnsi="Arial" w:cs="Arial"/>
          <w:sz w:val="24"/>
        </w:rPr>
      </w:pPr>
    </w:p>
    <w:p w14:paraId="678612D0" w14:textId="12E71237" w:rsidR="00B43989" w:rsidRDefault="000C0891" w:rsidP="000B060F">
      <w:pPr>
        <w:rPr>
          <w:rFonts w:ascii="Arial" w:hAnsi="Arial" w:cs="Arial"/>
          <w:sz w:val="24"/>
        </w:rPr>
      </w:pPr>
      <w:r w:rsidRPr="007569EA">
        <w:rPr>
          <w:rFonts w:ascii="Arial" w:hAnsi="Arial" w:cs="Arial"/>
          <w:sz w:val="24"/>
        </w:rPr>
        <w:t>Oliver Abraham</w:t>
      </w:r>
    </w:p>
    <w:p w14:paraId="26D39F0D" w14:textId="091988A7" w:rsidR="00FD3ED3" w:rsidRDefault="00FD3ED3" w:rsidP="000B060F">
      <w:pPr>
        <w:rPr>
          <w:rFonts w:ascii="Arial" w:hAnsi="Arial" w:cs="Arial"/>
          <w:sz w:val="24"/>
        </w:rPr>
      </w:pPr>
    </w:p>
    <w:sectPr w:rsidR="00FD3ED3" w:rsidSect="00AF4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F573" w14:textId="77777777" w:rsidR="00A85958" w:rsidRDefault="00A85958">
      <w:r>
        <w:separator/>
      </w:r>
    </w:p>
  </w:endnote>
  <w:endnote w:type="continuationSeparator" w:id="0">
    <w:p w14:paraId="3F10803B" w14:textId="77777777" w:rsidR="00A85958" w:rsidRDefault="00A8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B200" w14:textId="77777777" w:rsidR="008C20A4" w:rsidRDefault="008C20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AF1B" w14:textId="77777777" w:rsidR="00882403" w:rsidRDefault="00882403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FB6FD" wp14:editId="5FDBCD4B">
              <wp:simplePos x="0" y="0"/>
              <wp:positionH relativeFrom="column">
                <wp:posOffset>3720465</wp:posOffset>
              </wp:positionH>
              <wp:positionV relativeFrom="paragraph">
                <wp:posOffset>1803400</wp:posOffset>
              </wp:positionV>
              <wp:extent cx="5600700" cy="0"/>
              <wp:effectExtent l="5715" t="12700" r="13335" b="635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86C16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95pt,142pt" to="733.9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dREw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" strokecolor="blue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5F97BB" wp14:editId="044CA07A">
              <wp:simplePos x="0" y="0"/>
              <wp:positionH relativeFrom="column">
                <wp:posOffset>-48260</wp:posOffset>
              </wp:positionH>
              <wp:positionV relativeFrom="paragraph">
                <wp:posOffset>-8374380</wp:posOffset>
              </wp:positionV>
              <wp:extent cx="5600700" cy="0"/>
              <wp:effectExtent l="8890" t="7620" r="10160" b="1143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ABB04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659.4pt" to="437.2pt,-6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qfEw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" strokecolor="blue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B51D00" wp14:editId="612630B6">
              <wp:simplePos x="0" y="0"/>
              <wp:positionH relativeFrom="column">
                <wp:posOffset>3720465</wp:posOffset>
              </wp:positionH>
              <wp:positionV relativeFrom="paragraph">
                <wp:posOffset>1803400</wp:posOffset>
              </wp:positionV>
              <wp:extent cx="5600700" cy="0"/>
              <wp:effectExtent l="5715" t="12700" r="13335" b="635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2AE43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95pt,142pt" to="733.9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" strokecolor="blue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11279A4D" wp14:editId="375729D4">
              <wp:extent cx="5715000" cy="114300"/>
              <wp:effectExtent l="0" t="0" r="0" b="0"/>
              <wp:docPr id="2" name="Zeichenbereic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Line 7"/>
                      <wps:cNvCnPr/>
                      <wps:spPr bwMode="auto">
                        <a:xfrm>
                          <a:off x="54769" y="5461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3AB9FEEE" id="Zeichenbereich 1" o:spid="_x0000_s1026" editas="canvas" style="width:450pt;height:9pt;mso-position-horizontal-relative:char;mso-position-vertical-relative:line" coordsize="57150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150;height:1143;visibility:visible;mso-wrap-style:square">
                <v:fill o:detectmouseclick="t"/>
                <v:path o:connecttype="none"/>
              </v:shape>
              <v:line id="Line 7" o:spid="_x0000_s1028" style="position:absolute;visibility:visible;mso-wrap-style:square" from="547,546" to="56554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rIBL0AAADaAAAADwAAAGRycy9kb3ducmV2LnhtbERPTYvCMBC9C/sfwgjeNNWDSjWKCAXZ&#10;26rgdWhm226bSUiytru/3giCp+HxPme7H0wn7uRDY1nBfJaBIC6tbrhScL0U0zWIEJE1dpZJwR8F&#10;2O8+RlvMte35i+7nWIkUwiFHBXWMLpcylDUZDDPriBP3bb3BmKCvpPbYp3DTyUWWLaXBhlNDjY6O&#10;NZXt+dcocG3rGtcXP6tr0f1n1t+C/bwpNRkPhw2ISEN8i1/uk07z4fnK88rd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V6yAS9AAAA2gAAAA8AAAAAAAAAAAAAAAAAoQIA&#10;AGRycy9kb3ducmV2LnhtbFBLBQYAAAAABAAEAPkAAACLAwAAAAA=&#10;" strokecolor="blu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52A2" w14:textId="77777777" w:rsidR="008C20A4" w:rsidRDefault="008C20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4F73" w14:textId="77777777" w:rsidR="00A85958" w:rsidRDefault="00A85958">
      <w:r>
        <w:separator/>
      </w:r>
    </w:p>
  </w:footnote>
  <w:footnote w:type="continuationSeparator" w:id="0">
    <w:p w14:paraId="27AFD211" w14:textId="77777777" w:rsidR="00A85958" w:rsidRDefault="00A85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218E" w14:textId="77777777" w:rsidR="008C20A4" w:rsidRDefault="008C20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F08F" w14:textId="77777777" w:rsidR="00882403" w:rsidRPr="007569EA" w:rsidRDefault="00882403" w:rsidP="00AF4778">
    <w:pPr>
      <w:pStyle w:val="berschrift1"/>
      <w:ind w:left="6372"/>
      <w:rPr>
        <w:rFonts w:ascii="Arial" w:hAnsi="Arial" w:cs="Arial"/>
      </w:rPr>
    </w:pPr>
    <w:r w:rsidRPr="007569EA">
      <w:rPr>
        <w:rFonts w:ascii="Arial" w:hAnsi="Arial" w:cs="Arial"/>
      </w:rPr>
      <w:t xml:space="preserve">Oliver Abraham </w:t>
    </w:r>
  </w:p>
  <w:p w14:paraId="6D6670AB" w14:textId="77777777" w:rsidR="00882403" w:rsidRPr="007569EA" w:rsidRDefault="00882403" w:rsidP="00AF4778">
    <w:pPr>
      <w:ind w:left="6372"/>
      <w:rPr>
        <w:rFonts w:ascii="Arial" w:hAnsi="Arial" w:cs="Arial"/>
        <w:sz w:val="24"/>
      </w:rPr>
    </w:pPr>
    <w:r w:rsidRPr="007569EA">
      <w:rPr>
        <w:rFonts w:ascii="Arial" w:hAnsi="Arial" w:cs="Arial"/>
        <w:sz w:val="24"/>
      </w:rPr>
      <w:t>An der Au 11</w:t>
    </w:r>
  </w:p>
  <w:p w14:paraId="0DFD3E58" w14:textId="77777777" w:rsidR="00882403" w:rsidRPr="007569EA" w:rsidRDefault="00882403" w:rsidP="00AF4778">
    <w:pPr>
      <w:ind w:left="6372"/>
      <w:rPr>
        <w:rFonts w:ascii="Arial" w:hAnsi="Arial" w:cs="Arial"/>
        <w:sz w:val="24"/>
      </w:rPr>
    </w:pPr>
    <w:r w:rsidRPr="007569EA">
      <w:rPr>
        <w:rFonts w:ascii="Arial" w:hAnsi="Arial" w:cs="Arial"/>
        <w:sz w:val="24"/>
      </w:rPr>
      <w:t>24632 Lentföhrden</w:t>
    </w:r>
    <w:r w:rsidRPr="007569EA">
      <w:rPr>
        <w:rFonts w:ascii="Arial" w:hAnsi="Arial" w:cs="Arial"/>
        <w:sz w:val="24"/>
      </w:rPr>
      <w:tab/>
    </w:r>
  </w:p>
  <w:p w14:paraId="474D70F0" w14:textId="60F283FC" w:rsidR="00882403" w:rsidRPr="007569EA" w:rsidRDefault="00783765" w:rsidP="001729D0">
    <w:pPr>
      <w:ind w:left="5664" w:firstLine="708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[INVOICEDATE]</w:t>
    </w:r>
  </w:p>
  <w:p w14:paraId="00F27F28" w14:textId="77777777" w:rsidR="00882403" w:rsidRDefault="008824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C1E3" w14:textId="77777777" w:rsidR="008C20A4" w:rsidRDefault="008C20A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6E4B"/>
    <w:multiLevelType w:val="hybridMultilevel"/>
    <w:tmpl w:val="10BC5824"/>
    <w:lvl w:ilvl="0" w:tplc="00D67F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5EA0"/>
    <w:multiLevelType w:val="hybridMultilevel"/>
    <w:tmpl w:val="D08064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6B"/>
    <w:rsid w:val="0003416B"/>
    <w:rsid w:val="0004232F"/>
    <w:rsid w:val="00045FE4"/>
    <w:rsid w:val="000511A9"/>
    <w:rsid w:val="00052485"/>
    <w:rsid w:val="00054425"/>
    <w:rsid w:val="000569AA"/>
    <w:rsid w:val="0007777A"/>
    <w:rsid w:val="00083DD4"/>
    <w:rsid w:val="00086BF7"/>
    <w:rsid w:val="000A09CF"/>
    <w:rsid w:val="000B060F"/>
    <w:rsid w:val="000B4A9F"/>
    <w:rsid w:val="000B50D4"/>
    <w:rsid w:val="000B7EE4"/>
    <w:rsid w:val="000C0891"/>
    <w:rsid w:val="000C2FFB"/>
    <w:rsid w:val="000C434C"/>
    <w:rsid w:val="000C56E8"/>
    <w:rsid w:val="000D1204"/>
    <w:rsid w:val="000F7774"/>
    <w:rsid w:val="00120B83"/>
    <w:rsid w:val="001729D0"/>
    <w:rsid w:val="00173436"/>
    <w:rsid w:val="00176276"/>
    <w:rsid w:val="001C0D1C"/>
    <w:rsid w:val="001E54ED"/>
    <w:rsid w:val="001F0754"/>
    <w:rsid w:val="00224FC2"/>
    <w:rsid w:val="0023358C"/>
    <w:rsid w:val="0023651F"/>
    <w:rsid w:val="00246143"/>
    <w:rsid w:val="0027360A"/>
    <w:rsid w:val="002752D2"/>
    <w:rsid w:val="00277599"/>
    <w:rsid w:val="002A22FF"/>
    <w:rsid w:val="002B4CA7"/>
    <w:rsid w:val="002B6D3A"/>
    <w:rsid w:val="002C2B6F"/>
    <w:rsid w:val="002C4621"/>
    <w:rsid w:val="002C7AE3"/>
    <w:rsid w:val="002E326C"/>
    <w:rsid w:val="002F2073"/>
    <w:rsid w:val="002F725A"/>
    <w:rsid w:val="003C3110"/>
    <w:rsid w:val="003E2CD3"/>
    <w:rsid w:val="003F0EC1"/>
    <w:rsid w:val="003F3809"/>
    <w:rsid w:val="003F6E8D"/>
    <w:rsid w:val="00407F63"/>
    <w:rsid w:val="00411687"/>
    <w:rsid w:val="00415129"/>
    <w:rsid w:val="00422D64"/>
    <w:rsid w:val="00435893"/>
    <w:rsid w:val="0045207F"/>
    <w:rsid w:val="00452AD2"/>
    <w:rsid w:val="004611CC"/>
    <w:rsid w:val="0047180C"/>
    <w:rsid w:val="00472228"/>
    <w:rsid w:val="00474B3C"/>
    <w:rsid w:val="00480763"/>
    <w:rsid w:val="00496FC7"/>
    <w:rsid w:val="004A0E9F"/>
    <w:rsid w:val="004A5F4B"/>
    <w:rsid w:val="004B488A"/>
    <w:rsid w:val="004C120C"/>
    <w:rsid w:val="004C3B20"/>
    <w:rsid w:val="004C4215"/>
    <w:rsid w:val="004D31BE"/>
    <w:rsid w:val="004D5FE2"/>
    <w:rsid w:val="004F48FE"/>
    <w:rsid w:val="00511649"/>
    <w:rsid w:val="005262E2"/>
    <w:rsid w:val="00533A84"/>
    <w:rsid w:val="00563608"/>
    <w:rsid w:val="00577058"/>
    <w:rsid w:val="00596497"/>
    <w:rsid w:val="005A5A21"/>
    <w:rsid w:val="005B6E7E"/>
    <w:rsid w:val="005F0328"/>
    <w:rsid w:val="0061135F"/>
    <w:rsid w:val="00632258"/>
    <w:rsid w:val="00661F38"/>
    <w:rsid w:val="006710D1"/>
    <w:rsid w:val="00676081"/>
    <w:rsid w:val="00692E1A"/>
    <w:rsid w:val="006A0BC8"/>
    <w:rsid w:val="006A18F9"/>
    <w:rsid w:val="006A4387"/>
    <w:rsid w:val="006B59BC"/>
    <w:rsid w:val="006B75B5"/>
    <w:rsid w:val="006D1824"/>
    <w:rsid w:val="006E38E7"/>
    <w:rsid w:val="006E7E6E"/>
    <w:rsid w:val="006F7726"/>
    <w:rsid w:val="00711D1D"/>
    <w:rsid w:val="00720EE4"/>
    <w:rsid w:val="00721FD5"/>
    <w:rsid w:val="007246F8"/>
    <w:rsid w:val="00726A70"/>
    <w:rsid w:val="007569EA"/>
    <w:rsid w:val="007641CA"/>
    <w:rsid w:val="00771979"/>
    <w:rsid w:val="00777206"/>
    <w:rsid w:val="00783765"/>
    <w:rsid w:val="00792E73"/>
    <w:rsid w:val="007A54EC"/>
    <w:rsid w:val="007B69CF"/>
    <w:rsid w:val="007C56F4"/>
    <w:rsid w:val="007D437E"/>
    <w:rsid w:val="007E359E"/>
    <w:rsid w:val="007F3CBD"/>
    <w:rsid w:val="008014B0"/>
    <w:rsid w:val="00802144"/>
    <w:rsid w:val="008111EA"/>
    <w:rsid w:val="00830CA7"/>
    <w:rsid w:val="0086617F"/>
    <w:rsid w:val="00877F3A"/>
    <w:rsid w:val="00881FC2"/>
    <w:rsid w:val="00882403"/>
    <w:rsid w:val="008840D1"/>
    <w:rsid w:val="008A2EB5"/>
    <w:rsid w:val="008B7143"/>
    <w:rsid w:val="008C20A4"/>
    <w:rsid w:val="008C344D"/>
    <w:rsid w:val="00907403"/>
    <w:rsid w:val="0091545D"/>
    <w:rsid w:val="0093111A"/>
    <w:rsid w:val="00970F03"/>
    <w:rsid w:val="00973CFD"/>
    <w:rsid w:val="00981878"/>
    <w:rsid w:val="00984181"/>
    <w:rsid w:val="00986C09"/>
    <w:rsid w:val="0099404F"/>
    <w:rsid w:val="009C0486"/>
    <w:rsid w:val="009D3E29"/>
    <w:rsid w:val="00A065E4"/>
    <w:rsid w:val="00A239EE"/>
    <w:rsid w:val="00A3026D"/>
    <w:rsid w:val="00A310F8"/>
    <w:rsid w:val="00A3352F"/>
    <w:rsid w:val="00A40BC3"/>
    <w:rsid w:val="00A51662"/>
    <w:rsid w:val="00A628BF"/>
    <w:rsid w:val="00A65C15"/>
    <w:rsid w:val="00A85958"/>
    <w:rsid w:val="00A9379B"/>
    <w:rsid w:val="00AB6BA4"/>
    <w:rsid w:val="00AC4CD1"/>
    <w:rsid w:val="00AD13BD"/>
    <w:rsid w:val="00AF4778"/>
    <w:rsid w:val="00AF521E"/>
    <w:rsid w:val="00AF6180"/>
    <w:rsid w:val="00AF6FCF"/>
    <w:rsid w:val="00B01334"/>
    <w:rsid w:val="00B05BCD"/>
    <w:rsid w:val="00B21AE1"/>
    <w:rsid w:val="00B229C9"/>
    <w:rsid w:val="00B26A52"/>
    <w:rsid w:val="00B300B3"/>
    <w:rsid w:val="00B31052"/>
    <w:rsid w:val="00B33BFA"/>
    <w:rsid w:val="00B42D29"/>
    <w:rsid w:val="00B43989"/>
    <w:rsid w:val="00B64CA8"/>
    <w:rsid w:val="00B676EF"/>
    <w:rsid w:val="00B745E0"/>
    <w:rsid w:val="00B832AA"/>
    <w:rsid w:val="00B9619F"/>
    <w:rsid w:val="00BA1B8E"/>
    <w:rsid w:val="00BA7353"/>
    <w:rsid w:val="00BB71FE"/>
    <w:rsid w:val="00BC64E1"/>
    <w:rsid w:val="00BC67E9"/>
    <w:rsid w:val="00BD2005"/>
    <w:rsid w:val="00BD43F6"/>
    <w:rsid w:val="00BE00FE"/>
    <w:rsid w:val="00BE3C2E"/>
    <w:rsid w:val="00C0570A"/>
    <w:rsid w:val="00C107EA"/>
    <w:rsid w:val="00C14D88"/>
    <w:rsid w:val="00C26B26"/>
    <w:rsid w:val="00C417D2"/>
    <w:rsid w:val="00C41CF1"/>
    <w:rsid w:val="00C432BF"/>
    <w:rsid w:val="00C71DB9"/>
    <w:rsid w:val="00C87054"/>
    <w:rsid w:val="00CB6C1A"/>
    <w:rsid w:val="00CD4527"/>
    <w:rsid w:val="00CF0504"/>
    <w:rsid w:val="00D1668D"/>
    <w:rsid w:val="00D24CD9"/>
    <w:rsid w:val="00D624B4"/>
    <w:rsid w:val="00D67E91"/>
    <w:rsid w:val="00D73F23"/>
    <w:rsid w:val="00D8688C"/>
    <w:rsid w:val="00D905E4"/>
    <w:rsid w:val="00D92EB3"/>
    <w:rsid w:val="00D95E3E"/>
    <w:rsid w:val="00D96155"/>
    <w:rsid w:val="00DC6B22"/>
    <w:rsid w:val="00DF1DBE"/>
    <w:rsid w:val="00E140BF"/>
    <w:rsid w:val="00E40600"/>
    <w:rsid w:val="00E4082A"/>
    <w:rsid w:val="00E62E51"/>
    <w:rsid w:val="00E80791"/>
    <w:rsid w:val="00E817EF"/>
    <w:rsid w:val="00E8390C"/>
    <w:rsid w:val="00E8520B"/>
    <w:rsid w:val="00E8716F"/>
    <w:rsid w:val="00E93AFB"/>
    <w:rsid w:val="00EA2B15"/>
    <w:rsid w:val="00EC7394"/>
    <w:rsid w:val="00EE1DCA"/>
    <w:rsid w:val="00EE443C"/>
    <w:rsid w:val="00F04455"/>
    <w:rsid w:val="00F43090"/>
    <w:rsid w:val="00F50B7A"/>
    <w:rsid w:val="00F50E0C"/>
    <w:rsid w:val="00F5412E"/>
    <w:rsid w:val="00F8416A"/>
    <w:rsid w:val="00F85546"/>
    <w:rsid w:val="00FA7F40"/>
    <w:rsid w:val="00FB0CFD"/>
    <w:rsid w:val="00FC23A5"/>
    <w:rsid w:val="00FD0916"/>
    <w:rsid w:val="00FD3ED3"/>
    <w:rsid w:val="00F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27A4EF"/>
  <w15:docId w15:val="{CE8F4BC8-F9F8-40AE-8ADE-C4329A39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6155"/>
  </w:style>
  <w:style w:type="paragraph" w:styleId="berschrift1">
    <w:name w:val="heading 1"/>
    <w:basedOn w:val="Standard"/>
    <w:next w:val="Standard"/>
    <w:qFormat/>
    <w:rsid w:val="00D96155"/>
    <w:pPr>
      <w:keepNext/>
      <w:outlineLvl w:val="0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569E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69EA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0C56E8"/>
    <w:rPr>
      <w:color w:val="0000FF"/>
      <w:u w:val="single"/>
    </w:rPr>
  </w:style>
  <w:style w:type="table" w:styleId="Tabellenraster">
    <w:name w:val="Table Grid"/>
    <w:basedOn w:val="NormaleTabelle"/>
    <w:rsid w:val="0023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6E7E6E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C3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Haus%20und%20Finanzen\Vorlagen\Rechnung%20priva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CE787-EA79-44FA-AC27-390DAD75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 privat.dot</Template>
  <TotalTime>0</TotalTime>
  <Pages>2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Oliver Abraham</vt:lpstr>
    </vt:vector>
  </TitlesOfParts>
  <Company>Abraham Systemtechnik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Abraham</dc:title>
  <dc:subject/>
  <dc:creator>Oliver Abraham</dc:creator>
  <cp:keywords/>
  <cp:lastModifiedBy>Oliver Abraham</cp:lastModifiedBy>
  <cp:revision>5</cp:revision>
  <cp:lastPrinted>2022-03-06T17:52:00Z</cp:lastPrinted>
  <dcterms:created xsi:type="dcterms:W3CDTF">2022-03-12T09:11:00Z</dcterms:created>
  <dcterms:modified xsi:type="dcterms:W3CDTF">2022-03-12T09:23:00Z</dcterms:modified>
</cp:coreProperties>
</file>